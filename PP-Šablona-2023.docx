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A341" w14:textId="77777777" w:rsidR="00F4190B" w:rsidRDefault="00311DE0" w:rsidP="00F4190B">
      <w:pPr>
        <w:jc w:val="center"/>
        <w:rPr>
          <w:b/>
          <w:bCs/>
          <w:spacing w:val="24"/>
          <w:sz w:val="52"/>
          <w:szCs w:val="52"/>
        </w:rPr>
      </w:pPr>
      <w:r w:rsidRPr="00311DE0">
        <w:rPr>
          <w:b/>
          <w:bCs/>
          <w:noProof/>
          <w:spacing w:val="24"/>
          <w:sz w:val="40"/>
          <w:szCs w:val="52"/>
        </w:rPr>
        <w:drawing>
          <wp:anchor distT="0" distB="0" distL="114300" distR="114300" simplePos="0" relativeHeight="251659264" behindDoc="0" locked="0" layoutInCell="1" allowOverlap="1" wp14:anchorId="3C3099B7" wp14:editId="2F85CBBC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911225" cy="857250"/>
            <wp:effectExtent l="0" t="0" r="317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2DD" w:rsidRPr="00311DE0">
        <w:rPr>
          <w:b/>
          <w:bCs/>
          <w:spacing w:val="24"/>
          <w:sz w:val="40"/>
          <w:szCs w:val="52"/>
        </w:rPr>
        <w:t>Střední průmyslová škola</w:t>
      </w:r>
      <w:r w:rsidR="00F4190B" w:rsidRPr="00311DE0">
        <w:rPr>
          <w:b/>
          <w:bCs/>
          <w:spacing w:val="24"/>
          <w:sz w:val="40"/>
          <w:szCs w:val="52"/>
        </w:rPr>
        <w:t xml:space="preserve"> </w:t>
      </w:r>
      <w:r w:rsidR="000632DD" w:rsidRPr="00311DE0">
        <w:rPr>
          <w:b/>
          <w:bCs/>
          <w:spacing w:val="24"/>
          <w:sz w:val="40"/>
          <w:szCs w:val="52"/>
        </w:rPr>
        <w:t>Ostrov</w:t>
      </w:r>
      <w:r w:rsidR="00F4190B" w:rsidRPr="00311DE0">
        <w:rPr>
          <w:b/>
          <w:bCs/>
          <w:spacing w:val="24"/>
          <w:sz w:val="44"/>
          <w:szCs w:val="52"/>
        </w:rPr>
        <w:t xml:space="preserve">, </w:t>
      </w:r>
      <w:r w:rsidR="00F4190B" w:rsidRPr="00940AEE">
        <w:rPr>
          <w:b/>
          <w:bCs/>
          <w:spacing w:val="24"/>
          <w:szCs w:val="52"/>
        </w:rPr>
        <w:t xml:space="preserve">příspěvková organizace </w:t>
      </w:r>
    </w:p>
    <w:p w14:paraId="14E1C65D" w14:textId="77777777" w:rsidR="000632DD" w:rsidRPr="00F80326" w:rsidRDefault="000632DD" w:rsidP="00F4190B">
      <w:pPr>
        <w:jc w:val="center"/>
        <w:rPr>
          <w:b/>
          <w:bCs/>
          <w:spacing w:val="24"/>
          <w:sz w:val="52"/>
          <w:szCs w:val="52"/>
        </w:rPr>
      </w:pPr>
    </w:p>
    <w:p w14:paraId="348397C8" w14:textId="77777777" w:rsidR="000632DD" w:rsidRPr="009A346F" w:rsidRDefault="000632DD" w:rsidP="000632DD">
      <w:pPr>
        <w:jc w:val="center"/>
      </w:pPr>
    </w:p>
    <w:p w14:paraId="37629DC3" w14:textId="77777777" w:rsidR="000632DD" w:rsidRPr="00A17A5B" w:rsidRDefault="000632DD" w:rsidP="000632DD"/>
    <w:p w14:paraId="5D4B0DF7" w14:textId="77777777" w:rsidR="000632DD" w:rsidRDefault="000632DD" w:rsidP="000632DD">
      <w:pPr>
        <w:jc w:val="center"/>
        <w:rPr>
          <w:rFonts w:ascii="Arial" w:hAnsi="Arial" w:cs="Arial"/>
          <w:b/>
          <w:spacing w:val="40"/>
          <w:sz w:val="44"/>
          <w:szCs w:val="44"/>
        </w:rPr>
      </w:pPr>
    </w:p>
    <w:p w14:paraId="2363AB8D" w14:textId="77777777" w:rsidR="000632DD" w:rsidRDefault="000632DD" w:rsidP="000632DD">
      <w:pPr>
        <w:jc w:val="center"/>
        <w:rPr>
          <w:rFonts w:ascii="Arial" w:hAnsi="Arial" w:cs="Arial"/>
          <w:b/>
          <w:spacing w:val="40"/>
          <w:sz w:val="44"/>
          <w:szCs w:val="44"/>
        </w:rPr>
      </w:pPr>
    </w:p>
    <w:p w14:paraId="41B90C80" w14:textId="77777777" w:rsidR="000632DD" w:rsidRDefault="00B25545" w:rsidP="000632DD">
      <w:pPr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Pololetní</w:t>
      </w:r>
      <w:r w:rsidR="000632DD" w:rsidRPr="00F8300C">
        <w:rPr>
          <w:rFonts w:ascii="Arial" w:hAnsi="Arial" w:cs="Arial"/>
          <w:b/>
          <w:spacing w:val="40"/>
          <w:sz w:val="44"/>
          <w:szCs w:val="44"/>
        </w:rPr>
        <w:t xml:space="preserve"> </w:t>
      </w:r>
      <w:r>
        <w:rPr>
          <w:rFonts w:ascii="Arial" w:hAnsi="Arial" w:cs="Arial"/>
          <w:b/>
          <w:spacing w:val="40"/>
          <w:sz w:val="44"/>
          <w:szCs w:val="44"/>
        </w:rPr>
        <w:t>práce</w:t>
      </w:r>
    </w:p>
    <w:p w14:paraId="732160E4" w14:textId="77777777" w:rsidR="000632DD" w:rsidRDefault="000632DD" w:rsidP="000632DD">
      <w:pPr>
        <w:jc w:val="center"/>
        <w:rPr>
          <w:rFonts w:ascii="Arial" w:hAnsi="Arial" w:cs="Arial"/>
          <w:b/>
          <w:sz w:val="32"/>
          <w:szCs w:val="32"/>
        </w:rPr>
      </w:pPr>
      <w:r w:rsidRPr="00311DE0">
        <w:rPr>
          <w:rFonts w:ascii="Arial" w:hAnsi="Arial" w:cs="Arial"/>
          <w:b/>
          <w:i/>
          <w:color w:val="FF0000"/>
          <w:sz w:val="32"/>
          <w:szCs w:val="32"/>
        </w:rPr>
        <w:t xml:space="preserve">Zde napíšete téma vaší práce </w:t>
      </w:r>
    </w:p>
    <w:p w14:paraId="628EF539" w14:textId="77777777" w:rsidR="000632DD" w:rsidRDefault="000632DD" w:rsidP="000632D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pPr w:leftFromText="141" w:rightFromText="141" w:vertAnchor="text" w:horzAnchor="margin" w:tblpY="2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1"/>
        <w:gridCol w:w="2278"/>
        <w:gridCol w:w="4138"/>
      </w:tblGrid>
      <w:tr w:rsidR="000632DD" w14:paraId="3B6F87C1" w14:textId="77777777" w:rsidTr="00254F14">
        <w:trPr>
          <w:trHeight w:val="540"/>
        </w:trPr>
        <w:tc>
          <w:tcPr>
            <w:tcW w:w="2393" w:type="dxa"/>
            <w:vAlign w:val="center"/>
          </w:tcPr>
          <w:p w14:paraId="21628937" w14:textId="77777777" w:rsidR="000632DD" w:rsidRPr="00E1427A" w:rsidRDefault="000632DD" w:rsidP="00254F14">
            <w:pPr>
              <w:rPr>
                <w:rFonts w:ascii="Arial" w:hAnsi="Arial" w:cs="Arial"/>
              </w:rPr>
            </w:pPr>
            <w:r w:rsidRPr="00E1427A">
              <w:rPr>
                <w:rFonts w:ascii="Arial" w:hAnsi="Arial" w:cs="Arial"/>
              </w:rPr>
              <w:t>Studijní obor</w:t>
            </w:r>
          </w:p>
        </w:tc>
        <w:tc>
          <w:tcPr>
            <w:tcW w:w="6534" w:type="dxa"/>
            <w:gridSpan w:val="2"/>
            <w:vAlign w:val="center"/>
          </w:tcPr>
          <w:p w14:paraId="5C36BFF9" w14:textId="77777777" w:rsidR="000632DD" w:rsidRPr="00E1427A" w:rsidRDefault="000632DD" w:rsidP="00254F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18-20-M</w:t>
            </w:r>
            <w:r w:rsidR="009D179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/</w:t>
            </w:r>
            <w:r w:rsidR="009D179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01 - Informační technologie</w:t>
            </w:r>
          </w:p>
        </w:tc>
      </w:tr>
      <w:tr w:rsidR="00F4190B" w14:paraId="37532F15" w14:textId="77777777" w:rsidTr="00254F14">
        <w:trPr>
          <w:trHeight w:val="540"/>
        </w:trPr>
        <w:tc>
          <w:tcPr>
            <w:tcW w:w="2393" w:type="dxa"/>
            <w:vAlign w:val="center"/>
          </w:tcPr>
          <w:p w14:paraId="40B7B7DA" w14:textId="77777777" w:rsidR="00F4190B" w:rsidRPr="00E1427A" w:rsidRDefault="00F4190B" w:rsidP="00254F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Předmět:</w:t>
            </w:r>
          </w:p>
        </w:tc>
        <w:tc>
          <w:tcPr>
            <w:tcW w:w="6534" w:type="dxa"/>
            <w:gridSpan w:val="2"/>
            <w:vAlign w:val="center"/>
          </w:tcPr>
          <w:p w14:paraId="6314FDA3" w14:textId="77777777" w:rsidR="00F4190B" w:rsidRDefault="009D179D" w:rsidP="00254F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PGV - </w:t>
            </w:r>
            <w:r w:rsidR="00F4190B">
              <w:rPr>
                <w:rFonts w:ascii="Arial" w:hAnsi="Arial" w:cs="Arial"/>
                <w:b/>
              </w:rPr>
              <w:t>Programové vybavení</w:t>
            </w:r>
          </w:p>
        </w:tc>
      </w:tr>
      <w:tr w:rsidR="000632DD" w:rsidRPr="008919F8" w14:paraId="46293C55" w14:textId="77777777" w:rsidTr="00254F14">
        <w:trPr>
          <w:trHeight w:val="540"/>
        </w:trPr>
        <w:tc>
          <w:tcPr>
            <w:tcW w:w="2393" w:type="dxa"/>
            <w:vAlign w:val="center"/>
          </w:tcPr>
          <w:p w14:paraId="0D41FC71" w14:textId="77777777" w:rsidR="000632DD" w:rsidRPr="00E1427A" w:rsidRDefault="000632DD" w:rsidP="00254F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Třída</w:t>
            </w:r>
          </w:p>
        </w:tc>
        <w:tc>
          <w:tcPr>
            <w:tcW w:w="2320" w:type="dxa"/>
            <w:vAlign w:val="center"/>
          </w:tcPr>
          <w:p w14:paraId="377E3D4A" w14:textId="77777777" w:rsidR="000632DD" w:rsidRPr="00E1427A" w:rsidRDefault="000632DD" w:rsidP="00F938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54108A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14" w:type="dxa"/>
            <w:vAlign w:val="center"/>
          </w:tcPr>
          <w:p w14:paraId="0102093E" w14:textId="77777777" w:rsidR="000632DD" w:rsidRPr="000632DD" w:rsidRDefault="000632DD" w:rsidP="00254F14">
            <w:pPr>
              <w:jc w:val="center"/>
              <w:rPr>
                <w:rFonts w:ascii="Arial" w:hAnsi="Arial" w:cs="Arial"/>
                <w:b/>
              </w:rPr>
            </w:pPr>
            <w:r w:rsidRPr="000632DD">
              <w:rPr>
                <w:rFonts w:ascii="Arial" w:hAnsi="Arial" w:cs="Arial"/>
                <w:b/>
              </w:rPr>
              <w:t>Zde vaše jméno a příjmení</w:t>
            </w:r>
          </w:p>
        </w:tc>
      </w:tr>
      <w:tr w:rsidR="000632DD" w14:paraId="7C236B20" w14:textId="77777777" w:rsidTr="00254F14">
        <w:trPr>
          <w:trHeight w:val="540"/>
        </w:trPr>
        <w:tc>
          <w:tcPr>
            <w:tcW w:w="2393" w:type="dxa"/>
            <w:vAlign w:val="center"/>
          </w:tcPr>
          <w:p w14:paraId="36FC542F" w14:textId="77777777" w:rsidR="000632DD" w:rsidRDefault="000632DD" w:rsidP="00254F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Školní rok</w:t>
            </w:r>
          </w:p>
        </w:tc>
        <w:tc>
          <w:tcPr>
            <w:tcW w:w="2320" w:type="dxa"/>
            <w:vAlign w:val="center"/>
          </w:tcPr>
          <w:p w14:paraId="09366313" w14:textId="77777777" w:rsidR="000632DD" w:rsidRPr="00D62BDF" w:rsidRDefault="000632DD" w:rsidP="00F938C6">
            <w:pPr>
              <w:rPr>
                <w:rFonts w:ascii="Arial" w:hAnsi="Arial" w:cs="Arial"/>
                <w:b/>
              </w:rPr>
            </w:pPr>
            <w:r w:rsidRPr="00D62BDF">
              <w:rPr>
                <w:rFonts w:ascii="Arial" w:hAnsi="Arial" w:cs="Arial"/>
                <w:b/>
              </w:rPr>
              <w:t>20</w:t>
            </w:r>
            <w:r w:rsidR="0055157D">
              <w:rPr>
                <w:rFonts w:ascii="Arial" w:hAnsi="Arial" w:cs="Arial"/>
                <w:b/>
              </w:rPr>
              <w:t>2</w:t>
            </w:r>
            <w:r w:rsidR="0054108A">
              <w:rPr>
                <w:rFonts w:ascii="Arial" w:hAnsi="Arial" w:cs="Arial"/>
                <w:b/>
              </w:rPr>
              <w:t>2</w:t>
            </w:r>
            <w:r w:rsidR="009D179D">
              <w:rPr>
                <w:rFonts w:ascii="Arial" w:hAnsi="Arial" w:cs="Arial"/>
                <w:b/>
              </w:rPr>
              <w:t xml:space="preserve"> / 202</w:t>
            </w:r>
            <w:r w:rsidR="0054108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14" w:type="dxa"/>
            <w:vAlign w:val="center"/>
          </w:tcPr>
          <w:p w14:paraId="068374C5" w14:textId="77777777" w:rsidR="000632DD" w:rsidRPr="00311DE0" w:rsidRDefault="000632DD" w:rsidP="00254F14">
            <w:pPr>
              <w:jc w:val="center"/>
              <w:rPr>
                <w:rFonts w:ascii="Arial" w:hAnsi="Arial" w:cs="Arial"/>
                <w:i/>
              </w:rPr>
            </w:pPr>
            <w:r w:rsidRPr="00311DE0">
              <w:rPr>
                <w:rFonts w:ascii="Arial" w:hAnsi="Arial" w:cs="Arial"/>
                <w:i/>
                <w:color w:val="FF0000"/>
              </w:rPr>
              <w:t xml:space="preserve">Jméno a příjmení </w:t>
            </w:r>
            <w:r w:rsidR="0054108A">
              <w:rPr>
                <w:rFonts w:ascii="Arial" w:hAnsi="Arial" w:cs="Arial"/>
                <w:i/>
                <w:color w:val="FF0000"/>
              </w:rPr>
              <w:t>autora</w:t>
            </w:r>
          </w:p>
        </w:tc>
      </w:tr>
      <w:tr w:rsidR="000632DD" w14:paraId="1D308EB4" w14:textId="77777777" w:rsidTr="00254F14">
        <w:trPr>
          <w:trHeight w:val="540"/>
        </w:trPr>
        <w:tc>
          <w:tcPr>
            <w:tcW w:w="2393" w:type="dxa"/>
            <w:vMerge w:val="restart"/>
            <w:vAlign w:val="center"/>
          </w:tcPr>
          <w:p w14:paraId="75D1A85A" w14:textId="77777777" w:rsidR="000632DD" w:rsidRDefault="000632DD" w:rsidP="00254F14">
            <w:pPr>
              <w:rPr>
                <w:rFonts w:ascii="Arial" w:hAnsi="Arial" w:cs="Arial"/>
              </w:rPr>
            </w:pPr>
          </w:p>
        </w:tc>
        <w:tc>
          <w:tcPr>
            <w:tcW w:w="2320" w:type="dxa"/>
            <w:vMerge w:val="restart"/>
            <w:vAlign w:val="center"/>
          </w:tcPr>
          <w:p w14:paraId="07347D1C" w14:textId="77777777" w:rsidR="000632DD" w:rsidRPr="00E1427A" w:rsidRDefault="000632DD" w:rsidP="00254F14">
            <w:pPr>
              <w:rPr>
                <w:rFonts w:ascii="Arial" w:hAnsi="Arial" w:cs="Arial"/>
              </w:rPr>
            </w:pPr>
          </w:p>
        </w:tc>
        <w:tc>
          <w:tcPr>
            <w:tcW w:w="4214" w:type="dxa"/>
            <w:vAlign w:val="center"/>
          </w:tcPr>
          <w:p w14:paraId="03B04AC1" w14:textId="77777777" w:rsidR="000632DD" w:rsidRPr="00D62BDF" w:rsidRDefault="000632DD" w:rsidP="00F4190B">
            <w:pPr>
              <w:jc w:val="center"/>
              <w:rPr>
                <w:rFonts w:ascii="Arial" w:hAnsi="Arial" w:cs="Arial"/>
                <w:b/>
              </w:rPr>
            </w:pPr>
            <w:r w:rsidRPr="00D62BDF">
              <w:rPr>
                <w:rFonts w:ascii="Arial" w:hAnsi="Arial" w:cs="Arial"/>
                <w:b/>
              </w:rPr>
              <w:t xml:space="preserve">Ing. </w:t>
            </w:r>
            <w:r w:rsidR="00F4190B">
              <w:rPr>
                <w:rFonts w:ascii="Arial" w:hAnsi="Arial" w:cs="Arial"/>
                <w:b/>
              </w:rPr>
              <w:t>Roman Stark</w:t>
            </w:r>
          </w:p>
        </w:tc>
      </w:tr>
      <w:tr w:rsidR="000632DD" w14:paraId="2765158D" w14:textId="77777777" w:rsidTr="00254F14">
        <w:trPr>
          <w:trHeight w:val="540"/>
        </w:trPr>
        <w:tc>
          <w:tcPr>
            <w:tcW w:w="2393" w:type="dxa"/>
            <w:vMerge/>
            <w:vAlign w:val="center"/>
          </w:tcPr>
          <w:p w14:paraId="6ADF58E5" w14:textId="77777777" w:rsidR="000632DD" w:rsidRDefault="000632DD" w:rsidP="00254F14">
            <w:pPr>
              <w:rPr>
                <w:rFonts w:ascii="Arial" w:hAnsi="Arial" w:cs="Arial"/>
              </w:rPr>
            </w:pPr>
          </w:p>
        </w:tc>
        <w:tc>
          <w:tcPr>
            <w:tcW w:w="2320" w:type="dxa"/>
            <w:vMerge/>
            <w:vAlign w:val="center"/>
          </w:tcPr>
          <w:p w14:paraId="15622A4D" w14:textId="77777777" w:rsidR="000632DD" w:rsidRPr="00E1427A" w:rsidRDefault="000632DD" w:rsidP="00254F14">
            <w:pPr>
              <w:rPr>
                <w:rFonts w:ascii="Arial" w:hAnsi="Arial" w:cs="Arial"/>
              </w:rPr>
            </w:pPr>
          </w:p>
        </w:tc>
        <w:tc>
          <w:tcPr>
            <w:tcW w:w="4214" w:type="dxa"/>
            <w:vAlign w:val="center"/>
          </w:tcPr>
          <w:p w14:paraId="71FD8F08" w14:textId="77777777" w:rsidR="000632DD" w:rsidRPr="00E1427A" w:rsidRDefault="000632DD" w:rsidP="00254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Jméno a příjmení vedoucího práce</w:t>
            </w:r>
          </w:p>
        </w:tc>
      </w:tr>
    </w:tbl>
    <w:p w14:paraId="6BF88E92" w14:textId="77777777" w:rsidR="000632DD" w:rsidRDefault="000632DD" w:rsidP="000632DD"/>
    <w:p w14:paraId="39827AC4" w14:textId="77777777" w:rsidR="000632DD" w:rsidRDefault="000632DD" w:rsidP="000632DD"/>
    <w:p w14:paraId="5DAC7144" w14:textId="77777777" w:rsidR="000632DD" w:rsidRDefault="000632DD" w:rsidP="000632DD"/>
    <w:p w14:paraId="3B822328" w14:textId="77777777" w:rsidR="000632DD" w:rsidRPr="005203E2" w:rsidRDefault="000632DD" w:rsidP="000632DD"/>
    <w:p w14:paraId="0A8B8D20" w14:textId="77777777" w:rsidR="000632DD" w:rsidRDefault="000632DD" w:rsidP="000632DD"/>
    <w:p w14:paraId="26B1C511" w14:textId="77777777" w:rsidR="000632DD" w:rsidRDefault="000632DD" w:rsidP="000632DD"/>
    <w:p w14:paraId="0CE1D8BF" w14:textId="77777777" w:rsidR="000632DD" w:rsidRDefault="000632DD">
      <w:pPr>
        <w:spacing w:after="200" w:line="276" w:lineRule="auto"/>
      </w:pPr>
      <w:r>
        <w:br w:type="page"/>
      </w:r>
    </w:p>
    <w:p w14:paraId="4F44DA5F" w14:textId="77777777" w:rsidR="000632DD" w:rsidRDefault="000632DD" w:rsidP="000632DD">
      <w:pPr>
        <w:pStyle w:val="Default"/>
      </w:pPr>
    </w:p>
    <w:p w14:paraId="1F7A5730" w14:textId="77777777" w:rsidR="000632DD" w:rsidRDefault="000632DD" w:rsidP="000632DD">
      <w:pPr>
        <w:pStyle w:val="Default"/>
      </w:pPr>
    </w:p>
    <w:p w14:paraId="336F9CC3" w14:textId="77777777" w:rsidR="000632DD" w:rsidRDefault="000632DD" w:rsidP="000632DD">
      <w:pPr>
        <w:pStyle w:val="Default"/>
      </w:pPr>
    </w:p>
    <w:p w14:paraId="5BDDB3E3" w14:textId="77777777" w:rsidR="000632DD" w:rsidRDefault="000632DD" w:rsidP="000632DD">
      <w:pPr>
        <w:pStyle w:val="Default"/>
      </w:pPr>
    </w:p>
    <w:p w14:paraId="634AFD81" w14:textId="77777777" w:rsidR="000632DD" w:rsidRDefault="000632DD" w:rsidP="000632DD">
      <w:pPr>
        <w:pStyle w:val="Default"/>
      </w:pPr>
    </w:p>
    <w:p w14:paraId="4EEC293C" w14:textId="77777777" w:rsidR="000632DD" w:rsidRDefault="000632DD" w:rsidP="000632DD">
      <w:pPr>
        <w:pStyle w:val="Default"/>
      </w:pPr>
    </w:p>
    <w:p w14:paraId="54F6C7CD" w14:textId="77777777" w:rsidR="000632DD" w:rsidRDefault="000632DD" w:rsidP="000632DD">
      <w:pPr>
        <w:pStyle w:val="Default"/>
      </w:pPr>
    </w:p>
    <w:p w14:paraId="1A5BD79F" w14:textId="77777777" w:rsidR="000632DD" w:rsidRDefault="000632DD" w:rsidP="000632DD">
      <w:pPr>
        <w:pStyle w:val="Default"/>
      </w:pPr>
    </w:p>
    <w:p w14:paraId="506BA190" w14:textId="77777777" w:rsidR="000632DD" w:rsidRDefault="000632DD" w:rsidP="000632DD">
      <w:pPr>
        <w:pStyle w:val="Default"/>
      </w:pPr>
    </w:p>
    <w:p w14:paraId="4C21F0FF" w14:textId="77777777" w:rsidR="000632DD" w:rsidRDefault="000632DD" w:rsidP="000632DD">
      <w:pPr>
        <w:pStyle w:val="Default"/>
      </w:pPr>
    </w:p>
    <w:p w14:paraId="4D273EC0" w14:textId="77777777" w:rsidR="000632DD" w:rsidRDefault="000632DD" w:rsidP="000632DD">
      <w:pPr>
        <w:pStyle w:val="Default"/>
      </w:pPr>
    </w:p>
    <w:p w14:paraId="759F3CF7" w14:textId="77777777" w:rsidR="000632DD" w:rsidRDefault="000632DD" w:rsidP="000632DD">
      <w:pPr>
        <w:pStyle w:val="Default"/>
      </w:pPr>
    </w:p>
    <w:p w14:paraId="78F2BB2D" w14:textId="77777777" w:rsidR="000632DD" w:rsidRDefault="000632DD" w:rsidP="000632DD">
      <w:pPr>
        <w:pStyle w:val="Default"/>
      </w:pPr>
    </w:p>
    <w:p w14:paraId="13039979" w14:textId="77777777" w:rsidR="000632DD" w:rsidRDefault="000632DD" w:rsidP="000632DD">
      <w:pPr>
        <w:pStyle w:val="Default"/>
      </w:pPr>
    </w:p>
    <w:p w14:paraId="0C236EA2" w14:textId="77777777" w:rsidR="000632DD" w:rsidRDefault="000632DD" w:rsidP="000632DD">
      <w:pPr>
        <w:pStyle w:val="Default"/>
      </w:pPr>
    </w:p>
    <w:p w14:paraId="4657EEC1" w14:textId="77777777" w:rsidR="000632DD" w:rsidRDefault="000632DD" w:rsidP="000632DD">
      <w:pPr>
        <w:pStyle w:val="Default"/>
      </w:pPr>
    </w:p>
    <w:p w14:paraId="366F3AE7" w14:textId="77777777" w:rsidR="000632DD" w:rsidRDefault="000632DD" w:rsidP="000632DD">
      <w:pPr>
        <w:pStyle w:val="Default"/>
      </w:pPr>
    </w:p>
    <w:p w14:paraId="6433931F" w14:textId="77777777" w:rsidR="000632DD" w:rsidRDefault="000632DD" w:rsidP="000632DD">
      <w:pPr>
        <w:pStyle w:val="Default"/>
      </w:pPr>
    </w:p>
    <w:p w14:paraId="299FF8FC" w14:textId="77777777" w:rsidR="000632DD" w:rsidRDefault="000632DD" w:rsidP="000632DD">
      <w:pPr>
        <w:pStyle w:val="Default"/>
      </w:pPr>
    </w:p>
    <w:p w14:paraId="791FA486" w14:textId="77777777" w:rsidR="000632DD" w:rsidRDefault="000632DD" w:rsidP="000632DD">
      <w:pPr>
        <w:pStyle w:val="Default"/>
      </w:pPr>
    </w:p>
    <w:p w14:paraId="4DF7A5BC" w14:textId="77777777" w:rsidR="000632DD" w:rsidRDefault="000632DD" w:rsidP="000632DD">
      <w:pPr>
        <w:pStyle w:val="Default"/>
      </w:pPr>
    </w:p>
    <w:p w14:paraId="309DFD48" w14:textId="77777777" w:rsidR="000632DD" w:rsidRDefault="000632DD" w:rsidP="000632DD">
      <w:pPr>
        <w:pStyle w:val="Default"/>
      </w:pPr>
    </w:p>
    <w:p w14:paraId="380A80C8" w14:textId="77777777" w:rsidR="000632DD" w:rsidRDefault="000632DD" w:rsidP="000632DD">
      <w:pPr>
        <w:pStyle w:val="Default"/>
      </w:pPr>
    </w:p>
    <w:p w14:paraId="05FB5964" w14:textId="77777777" w:rsidR="000632DD" w:rsidRDefault="000632DD" w:rsidP="000632DD">
      <w:pPr>
        <w:pStyle w:val="Default"/>
      </w:pPr>
    </w:p>
    <w:p w14:paraId="16A117EA" w14:textId="77777777" w:rsidR="000632DD" w:rsidRDefault="000632DD" w:rsidP="000632DD">
      <w:pPr>
        <w:pStyle w:val="Default"/>
      </w:pPr>
    </w:p>
    <w:p w14:paraId="3D1F2388" w14:textId="77777777" w:rsidR="000632DD" w:rsidRDefault="000632DD" w:rsidP="000632DD">
      <w:pPr>
        <w:pStyle w:val="Default"/>
      </w:pPr>
    </w:p>
    <w:p w14:paraId="6EA2E2BC" w14:textId="77777777" w:rsidR="000632DD" w:rsidRDefault="000632DD" w:rsidP="000632DD">
      <w:pPr>
        <w:pStyle w:val="Zkladnronkovprce"/>
      </w:pPr>
      <w:r w:rsidRPr="000632DD">
        <w:t>„Prohlašuji, že jsem tuto práci vypracoval(a) samostatně a použil(a) jsem literárních pramenů a informací, které cituji a uvádím v seznamu použité literatury a zdrojů informací.“</w:t>
      </w:r>
    </w:p>
    <w:p w14:paraId="79E12753" w14:textId="77777777" w:rsidR="000632DD" w:rsidRPr="0054108A" w:rsidRDefault="000632DD" w:rsidP="000632DD">
      <w:pPr>
        <w:pStyle w:val="Zkladnronkovprce"/>
        <w:rPr>
          <w:b/>
        </w:rPr>
      </w:pPr>
      <w:r w:rsidRPr="0054108A">
        <w:rPr>
          <w:b/>
        </w:rPr>
        <w:t>Licenční ujednání:</w:t>
      </w:r>
    </w:p>
    <w:p w14:paraId="4DAEA40C" w14:textId="77777777" w:rsidR="000632DD" w:rsidRDefault="000632DD" w:rsidP="000632DD">
      <w:pPr>
        <w:pStyle w:val="Zkladnronkovprce"/>
      </w:pPr>
      <w:r>
        <w:t xml:space="preserve">1. Ve smyslu § 60 autorského zákona č. 121 / 2000 Sb. Poskytuji SPŠ Ostrov, Klínovecká 1197, 36301 Ostrov výhradní </w:t>
      </w:r>
      <w:r w:rsidR="00F16BF4">
        <w:t>a neomezená práva (§ 46 a § 47</w:t>
      </w:r>
      <w:r>
        <w:t>) k využití mé ročníkové práce.</w:t>
      </w:r>
    </w:p>
    <w:p w14:paraId="3FD834CE" w14:textId="77777777" w:rsidR="000632DD" w:rsidRDefault="000632DD" w:rsidP="000632DD">
      <w:pPr>
        <w:pStyle w:val="Zkladnronkovprce"/>
      </w:pPr>
      <w:r>
        <w:t>2. Bez svolení školy se zdržím jakéhokoliv komerčního využití této práce.</w:t>
      </w:r>
    </w:p>
    <w:p w14:paraId="646E9182" w14:textId="77777777" w:rsidR="000632DD" w:rsidRDefault="000632DD" w:rsidP="000632DD">
      <w:pPr>
        <w:pStyle w:val="Zkladnronkovprce"/>
      </w:pPr>
      <w:r>
        <w:t>3. V případě komerčního využití práce školou obdrží žák – autor práce ( autorský kolektiv ) odměnu ve výši jedné třetiny dosaženého zisku.</w:t>
      </w:r>
    </w:p>
    <w:p w14:paraId="00D11DCB" w14:textId="77777777" w:rsidR="000632DD" w:rsidRDefault="000632DD" w:rsidP="000632DD">
      <w:pPr>
        <w:pStyle w:val="Zkladnronkovprce"/>
      </w:pPr>
      <w:r>
        <w:t>4. Pro výukové účely a prezentaci školy se vzdávám nároku na odměnu za užití díla.</w:t>
      </w:r>
    </w:p>
    <w:p w14:paraId="7170A7FF" w14:textId="77777777" w:rsidR="009D179D" w:rsidRDefault="009D179D" w:rsidP="000632DD">
      <w:pPr>
        <w:pStyle w:val="Zkladnronkovprce"/>
      </w:pPr>
    </w:p>
    <w:p w14:paraId="09E9C4C6" w14:textId="77777777" w:rsidR="000632DD" w:rsidRDefault="000632DD" w:rsidP="000632DD">
      <w:pPr>
        <w:pStyle w:val="Zkladnronkovprce"/>
      </w:pPr>
      <w:r>
        <w:t xml:space="preserve">V Ostrově, dne </w:t>
      </w:r>
      <w:r w:rsidR="0054108A">
        <w:t>20.1.2023</w:t>
      </w:r>
      <w:r>
        <w:t xml:space="preserve"> </w:t>
      </w:r>
      <w:r>
        <w:tab/>
      </w:r>
      <w:r>
        <w:tab/>
      </w:r>
      <w:r>
        <w:tab/>
      </w:r>
      <w:r w:rsidR="0054108A">
        <w:t xml:space="preserve">           </w:t>
      </w:r>
      <w:r>
        <w:t>…….........................</w:t>
      </w:r>
    </w:p>
    <w:p w14:paraId="682E8491" w14:textId="77777777" w:rsidR="000632DD" w:rsidRDefault="000632DD" w:rsidP="000632DD">
      <w:pPr>
        <w:pStyle w:val="Zkladnronkovprce"/>
        <w:ind w:left="5663"/>
      </w:pPr>
      <w:r>
        <w:t>podpis</w:t>
      </w:r>
    </w:p>
    <w:bookmarkStart w:id="0" w:name="_Toc481139868" w:displacedByCustomXml="next"/>
    <w:bookmarkStart w:id="1" w:name="_Toc481139840" w:displacedByCustomXml="next"/>
    <w:bookmarkStart w:id="2" w:name="_Toc481137958" w:displacedByCustomXml="next"/>
    <w:sdt>
      <w:sdtPr>
        <w:rPr>
          <w:b/>
          <w:bCs/>
        </w:rPr>
        <w:id w:val="-166916554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BA0A80F" w14:textId="77777777" w:rsidR="0054108A" w:rsidRDefault="005B6F8A" w:rsidP="0054108A">
          <w:pPr>
            <w:spacing w:after="200" w:line="276" w:lineRule="auto"/>
            <w:rPr>
              <w:noProof/>
            </w:rPr>
          </w:pPr>
          <w:r w:rsidRPr="0054108A">
            <w:rPr>
              <w:b/>
            </w:rPr>
            <w:t>Obsa</w:t>
          </w:r>
          <w:bookmarkEnd w:id="2"/>
          <w:r w:rsidR="00BB2F6B" w:rsidRPr="0054108A">
            <w:rPr>
              <w:b/>
            </w:rPr>
            <w:t>h</w:t>
          </w:r>
          <w:bookmarkEnd w:id="1"/>
          <w:bookmarkEnd w:id="0"/>
          <w:r>
            <w:rPr>
              <w:rFonts w:asciiTheme="majorHAnsi" w:eastAsiaTheme="majorEastAsia" w:hAnsiTheme="majorHAnsi" w:cstheme="majorBidi"/>
              <w:sz w:val="36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sz w:val="36"/>
              <w:szCs w:val="28"/>
            </w:rPr>
            <w:fldChar w:fldCharType="separate"/>
          </w:r>
        </w:p>
        <w:p w14:paraId="3D5C2B2E" w14:textId="77777777" w:rsidR="0054108A" w:rsidRDefault="00000000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29604" w:history="1">
            <w:r w:rsidR="0054108A" w:rsidRPr="00555D64">
              <w:rPr>
                <w:rStyle w:val="Hypertextovodkaz"/>
                <w:noProof/>
              </w:rPr>
              <w:t>Úvod</w:t>
            </w:r>
            <w:r w:rsidR="0054108A">
              <w:rPr>
                <w:noProof/>
                <w:webHidden/>
              </w:rPr>
              <w:tab/>
            </w:r>
            <w:r w:rsidR="0054108A">
              <w:rPr>
                <w:noProof/>
                <w:webHidden/>
              </w:rPr>
              <w:fldChar w:fldCharType="begin"/>
            </w:r>
            <w:r w:rsidR="0054108A">
              <w:rPr>
                <w:noProof/>
                <w:webHidden/>
              </w:rPr>
              <w:instrText xml:space="preserve"> PAGEREF _Toc123629604 \h </w:instrText>
            </w:r>
            <w:r w:rsidR="0054108A">
              <w:rPr>
                <w:noProof/>
                <w:webHidden/>
              </w:rPr>
            </w:r>
            <w:r w:rsidR="0054108A">
              <w:rPr>
                <w:noProof/>
                <w:webHidden/>
              </w:rPr>
              <w:fldChar w:fldCharType="separate"/>
            </w:r>
            <w:r w:rsidR="0054108A">
              <w:rPr>
                <w:noProof/>
                <w:webHidden/>
              </w:rPr>
              <w:t>1</w:t>
            </w:r>
            <w:r w:rsidR="0054108A">
              <w:rPr>
                <w:noProof/>
                <w:webHidden/>
              </w:rPr>
              <w:fldChar w:fldCharType="end"/>
            </w:r>
          </w:hyperlink>
        </w:p>
        <w:p w14:paraId="13F1547D" w14:textId="77777777" w:rsidR="0054108A" w:rsidRDefault="00000000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29605" w:history="1">
            <w:r w:rsidR="0054108A" w:rsidRPr="00555D64">
              <w:rPr>
                <w:rStyle w:val="Hypertextovodkaz"/>
                <w:noProof/>
              </w:rPr>
              <w:t>Vypracování</w:t>
            </w:r>
            <w:r w:rsidR="0054108A">
              <w:rPr>
                <w:noProof/>
                <w:webHidden/>
              </w:rPr>
              <w:tab/>
            </w:r>
            <w:r w:rsidR="0054108A">
              <w:rPr>
                <w:noProof/>
                <w:webHidden/>
              </w:rPr>
              <w:fldChar w:fldCharType="begin"/>
            </w:r>
            <w:r w:rsidR="0054108A">
              <w:rPr>
                <w:noProof/>
                <w:webHidden/>
              </w:rPr>
              <w:instrText xml:space="preserve"> PAGEREF _Toc123629605 \h </w:instrText>
            </w:r>
            <w:r w:rsidR="0054108A">
              <w:rPr>
                <w:noProof/>
                <w:webHidden/>
              </w:rPr>
            </w:r>
            <w:r w:rsidR="0054108A">
              <w:rPr>
                <w:noProof/>
                <w:webHidden/>
              </w:rPr>
              <w:fldChar w:fldCharType="separate"/>
            </w:r>
            <w:r w:rsidR="0054108A">
              <w:rPr>
                <w:noProof/>
                <w:webHidden/>
              </w:rPr>
              <w:t>2</w:t>
            </w:r>
            <w:r w:rsidR="0054108A">
              <w:rPr>
                <w:noProof/>
                <w:webHidden/>
              </w:rPr>
              <w:fldChar w:fldCharType="end"/>
            </w:r>
          </w:hyperlink>
        </w:p>
        <w:p w14:paraId="2C42EB8B" w14:textId="77777777" w:rsidR="0054108A" w:rsidRDefault="00000000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29606" w:history="1">
            <w:r w:rsidR="0054108A" w:rsidRPr="00555D64">
              <w:rPr>
                <w:rStyle w:val="Hypertextovodkaz"/>
                <w:rFonts w:eastAsiaTheme="minorHAnsi"/>
                <w:noProof/>
                <w:lang w:eastAsia="en-US"/>
              </w:rPr>
              <w:t>Závěr</w:t>
            </w:r>
            <w:r w:rsidR="0054108A">
              <w:rPr>
                <w:noProof/>
                <w:webHidden/>
              </w:rPr>
              <w:tab/>
            </w:r>
            <w:r w:rsidR="0054108A">
              <w:rPr>
                <w:noProof/>
                <w:webHidden/>
              </w:rPr>
              <w:fldChar w:fldCharType="begin"/>
            </w:r>
            <w:r w:rsidR="0054108A">
              <w:rPr>
                <w:noProof/>
                <w:webHidden/>
              </w:rPr>
              <w:instrText xml:space="preserve"> PAGEREF _Toc123629606 \h </w:instrText>
            </w:r>
            <w:r w:rsidR="0054108A">
              <w:rPr>
                <w:noProof/>
                <w:webHidden/>
              </w:rPr>
            </w:r>
            <w:r w:rsidR="0054108A">
              <w:rPr>
                <w:noProof/>
                <w:webHidden/>
              </w:rPr>
              <w:fldChar w:fldCharType="separate"/>
            </w:r>
            <w:r w:rsidR="0054108A">
              <w:rPr>
                <w:noProof/>
                <w:webHidden/>
              </w:rPr>
              <w:t>3</w:t>
            </w:r>
            <w:r w:rsidR="0054108A">
              <w:rPr>
                <w:noProof/>
                <w:webHidden/>
              </w:rPr>
              <w:fldChar w:fldCharType="end"/>
            </w:r>
          </w:hyperlink>
        </w:p>
        <w:p w14:paraId="1E530CD0" w14:textId="77777777" w:rsidR="0054108A" w:rsidRDefault="00000000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29607" w:history="1">
            <w:r w:rsidR="0054108A" w:rsidRPr="00555D64">
              <w:rPr>
                <w:rStyle w:val="Hypertextovodkaz"/>
                <w:rFonts w:eastAsiaTheme="minorHAnsi"/>
                <w:noProof/>
                <w:lang w:eastAsia="en-US"/>
              </w:rPr>
              <w:t>Seznam použitého softwaru</w:t>
            </w:r>
            <w:r w:rsidR="0054108A">
              <w:rPr>
                <w:noProof/>
                <w:webHidden/>
              </w:rPr>
              <w:tab/>
            </w:r>
            <w:r w:rsidR="0054108A">
              <w:rPr>
                <w:noProof/>
                <w:webHidden/>
              </w:rPr>
              <w:fldChar w:fldCharType="begin"/>
            </w:r>
            <w:r w:rsidR="0054108A">
              <w:rPr>
                <w:noProof/>
                <w:webHidden/>
              </w:rPr>
              <w:instrText xml:space="preserve"> PAGEREF _Toc123629607 \h </w:instrText>
            </w:r>
            <w:r w:rsidR="0054108A">
              <w:rPr>
                <w:noProof/>
                <w:webHidden/>
              </w:rPr>
            </w:r>
            <w:r w:rsidR="0054108A">
              <w:rPr>
                <w:noProof/>
                <w:webHidden/>
              </w:rPr>
              <w:fldChar w:fldCharType="separate"/>
            </w:r>
            <w:r w:rsidR="0054108A">
              <w:rPr>
                <w:noProof/>
                <w:webHidden/>
              </w:rPr>
              <w:t>4</w:t>
            </w:r>
            <w:r w:rsidR="0054108A">
              <w:rPr>
                <w:noProof/>
                <w:webHidden/>
              </w:rPr>
              <w:fldChar w:fldCharType="end"/>
            </w:r>
          </w:hyperlink>
        </w:p>
        <w:p w14:paraId="731F4ED1" w14:textId="77777777" w:rsidR="005B6F8A" w:rsidRDefault="005B6F8A">
          <w:r>
            <w:rPr>
              <w:b/>
              <w:bCs/>
            </w:rPr>
            <w:fldChar w:fldCharType="end"/>
          </w:r>
        </w:p>
      </w:sdtContent>
    </w:sdt>
    <w:p w14:paraId="131F9E2A" w14:textId="77777777" w:rsidR="005B6F8A" w:rsidRDefault="005B6F8A">
      <w:pPr>
        <w:spacing w:after="200" w:line="276" w:lineRule="auto"/>
      </w:pPr>
      <w:r>
        <w:br w:type="page"/>
      </w:r>
    </w:p>
    <w:p w14:paraId="3F037D03" w14:textId="77777777" w:rsidR="005B6F8A" w:rsidRDefault="005B6F8A" w:rsidP="005B6F8A">
      <w:pPr>
        <w:pStyle w:val="Nadpis2"/>
        <w:sectPr w:rsidR="005B6F8A" w:rsidSect="00E019DA"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</w:p>
    <w:p w14:paraId="35D39CF2" w14:textId="77777777" w:rsidR="00681FBF" w:rsidRDefault="000632DD" w:rsidP="00681FBF">
      <w:pPr>
        <w:pStyle w:val="Nadpis1"/>
      </w:pPr>
      <w:bookmarkStart w:id="3" w:name="_Toc123629604"/>
      <w:r>
        <w:lastRenderedPageBreak/>
        <w:t>Úvod</w:t>
      </w:r>
      <w:bookmarkEnd w:id="3"/>
    </w:p>
    <w:p w14:paraId="4153BA0C" w14:textId="7D75CA0F" w:rsidR="00681FBF" w:rsidRDefault="00681FBF" w:rsidP="00681FBF">
      <w:pPr>
        <w:pStyle w:val="Nadpis1"/>
      </w:pPr>
      <w:r w:rsidRPr="00681FBF">
        <w:drawing>
          <wp:inline distT="0" distB="0" distL="0" distR="0" wp14:anchorId="355027E3" wp14:editId="3D3756CE">
            <wp:extent cx="5579745" cy="3611245"/>
            <wp:effectExtent l="0" t="0" r="190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D3D" w14:textId="28A17418" w:rsidR="00544496" w:rsidRDefault="009721F5" w:rsidP="00681FBF">
      <w:r>
        <w:t xml:space="preserve">Databáze je tvořena 6 tabulkami. První tabulka je </w:t>
      </w:r>
      <w:proofErr w:type="spellStart"/>
      <w:r>
        <w:t>Zbozi</w:t>
      </w:r>
      <w:proofErr w:type="spellEnd"/>
      <w:r>
        <w:t>. Ta obsahuje</w:t>
      </w:r>
      <w:r w:rsidR="00EE1913">
        <w:t xml:space="preserve"> </w:t>
      </w:r>
      <w:r>
        <w:t xml:space="preserve">název zboží, jeho popis, cenu a kolik kusů zbývá na skladě. Další tabulka je </w:t>
      </w:r>
      <w:proofErr w:type="spellStart"/>
      <w:r>
        <w:t>Uzivatele</w:t>
      </w:r>
      <w:proofErr w:type="spellEnd"/>
      <w:r>
        <w:t>. V ní jsou uložena jména, hesla (</w:t>
      </w:r>
      <w:proofErr w:type="spellStart"/>
      <w:r>
        <w:t>hashe</w:t>
      </w:r>
      <w:proofErr w:type="spellEnd"/>
      <w:r>
        <w:t>) a informace, zdali jsou uživatelé adminy.</w:t>
      </w:r>
      <w:r w:rsidR="00544496">
        <w:t xml:space="preserve"> Poslední nespojovou tabulkou je Kategorie, která obsahuje pouze název kategorie. </w:t>
      </w:r>
    </w:p>
    <w:p w14:paraId="2AD5906B" w14:textId="6DB33174" w:rsidR="00681FBF" w:rsidRPr="00681FBF" w:rsidRDefault="00544496" w:rsidP="00681FBF">
      <w:r>
        <w:t xml:space="preserve">Následují 3 spojové tabulky. </w:t>
      </w:r>
      <w:proofErr w:type="spellStart"/>
      <w:r>
        <w:t>Uzivatele_zbozi</w:t>
      </w:r>
      <w:proofErr w:type="spellEnd"/>
      <w:r>
        <w:t xml:space="preserve"> obsahuje seznam věcí, co který uživatel koupil. Dále tabulka </w:t>
      </w:r>
      <w:proofErr w:type="spellStart"/>
      <w:r>
        <w:t>Zbozi_kategorie</w:t>
      </w:r>
      <w:proofErr w:type="spellEnd"/>
      <w:r>
        <w:t xml:space="preserve"> informuje o tom, kam které zboží spadá. Nakonec </w:t>
      </w:r>
      <w:proofErr w:type="spellStart"/>
      <w:r>
        <w:t>Kategorie_kategorie</w:t>
      </w:r>
      <w:proofErr w:type="spellEnd"/>
      <w:r>
        <w:t xml:space="preserve"> spravuje, která kategorie </w:t>
      </w:r>
      <w:r w:rsidR="00EE1913">
        <w:t>patří, do které nadkategorie. Nejvyšší kategorie se nazývá „</w:t>
      </w:r>
      <w:proofErr w:type="spellStart"/>
      <w:r w:rsidR="00EE1913">
        <w:t>Nejvyssi</w:t>
      </w:r>
      <w:proofErr w:type="spellEnd"/>
      <w:r w:rsidR="00EE1913">
        <w:t>“ a slouží pouze ke spojení ostatních kategorií (těch co jsou nejvýše).</w:t>
      </w:r>
    </w:p>
    <w:p w14:paraId="06AEF4BE" w14:textId="6D110758" w:rsidR="00290B66" w:rsidRDefault="00290B66" w:rsidP="00681FBF">
      <w:pPr>
        <w:pStyle w:val="Nadpis1"/>
      </w:pPr>
      <w:r>
        <w:br w:type="page"/>
      </w:r>
    </w:p>
    <w:p w14:paraId="00EFD0A7" w14:textId="77777777" w:rsidR="000632DD" w:rsidRDefault="00290B66" w:rsidP="0054108A">
      <w:pPr>
        <w:pStyle w:val="Nadpis1"/>
      </w:pPr>
      <w:bookmarkStart w:id="4" w:name="_Toc123629605"/>
      <w:r w:rsidRPr="00290B66">
        <w:lastRenderedPageBreak/>
        <w:t>Vypracování</w:t>
      </w:r>
      <w:bookmarkEnd w:id="4"/>
    </w:p>
    <w:p w14:paraId="15D8FA03" w14:textId="48A7CC70" w:rsidR="00290B66" w:rsidRPr="0054108A" w:rsidRDefault="00BF6FFB" w:rsidP="0054108A">
      <w:pPr>
        <w:pStyle w:val="Nadpis1"/>
        <w:rPr>
          <w:rFonts w:eastAsiaTheme="minorHAnsi"/>
          <w:lang w:eastAsia="en-US"/>
        </w:rPr>
      </w:pPr>
      <w:r w:rsidRPr="00BF6FFB"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t>https://stackoverflow.com/questions/800767/how-to-kill-background-worker-completely</w:t>
      </w:r>
      <w:r w:rsidR="0017396D">
        <w:br w:type="page"/>
      </w:r>
      <w:bookmarkStart w:id="5" w:name="_Toc123629606"/>
      <w:r w:rsidR="00290B66" w:rsidRPr="0054108A">
        <w:rPr>
          <w:rFonts w:eastAsiaTheme="minorHAnsi"/>
          <w:lang w:eastAsia="en-US"/>
        </w:rPr>
        <w:lastRenderedPageBreak/>
        <w:t>Závěr</w:t>
      </w:r>
      <w:bookmarkEnd w:id="5"/>
    </w:p>
    <w:p w14:paraId="3FFBF216" w14:textId="77777777" w:rsidR="0054108A" w:rsidRDefault="0054108A">
      <w:pPr>
        <w:spacing w:after="200" w:line="276" w:lineRule="auto"/>
      </w:pPr>
      <w:r>
        <w:t>Výpis řešení aplikace</w:t>
      </w:r>
    </w:p>
    <w:p w14:paraId="3F82FF89" w14:textId="77777777" w:rsidR="005B6F8A" w:rsidRDefault="005B6F8A">
      <w:pPr>
        <w:spacing w:after="200" w:line="276" w:lineRule="auto"/>
        <w:sectPr w:rsidR="005B6F8A" w:rsidSect="00E019DA"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1985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14:paraId="1F91FC25" w14:textId="77777777" w:rsidR="0089680E" w:rsidRPr="005B6F8A" w:rsidRDefault="0089680E" w:rsidP="0089680E">
      <w:pPr>
        <w:pStyle w:val="Nadpis1"/>
        <w:rPr>
          <w:rFonts w:eastAsiaTheme="minorHAnsi"/>
          <w:lang w:eastAsia="en-US"/>
        </w:rPr>
      </w:pPr>
      <w:bookmarkStart w:id="6" w:name="_Toc123629607"/>
      <w:r w:rsidRPr="005B6F8A">
        <w:rPr>
          <w:rFonts w:eastAsiaTheme="minorHAnsi"/>
          <w:lang w:eastAsia="en-US"/>
        </w:rPr>
        <w:lastRenderedPageBreak/>
        <w:t xml:space="preserve">Seznam </w:t>
      </w:r>
      <w:r>
        <w:rPr>
          <w:rFonts w:eastAsiaTheme="minorHAnsi"/>
          <w:lang w:eastAsia="en-US"/>
        </w:rPr>
        <w:t>použitého softwaru</w:t>
      </w:r>
      <w:bookmarkEnd w:id="6"/>
      <w:r w:rsidRPr="005B6F8A">
        <w:rPr>
          <w:rFonts w:eastAsiaTheme="minorHAnsi"/>
          <w:lang w:eastAsia="en-US"/>
        </w:rPr>
        <w:t xml:space="preserve"> </w:t>
      </w:r>
    </w:p>
    <w:p w14:paraId="3E82D4F5" w14:textId="77777777" w:rsidR="0089680E" w:rsidRDefault="0089680E">
      <w:pPr>
        <w:spacing w:after="200" w:line="276" w:lineRule="auto"/>
        <w:rPr>
          <w:rFonts w:asciiTheme="majorHAnsi" w:eastAsiaTheme="minorHAnsi" w:hAnsiTheme="majorHAnsi" w:cstheme="majorBidi"/>
          <w:b/>
          <w:bCs/>
          <w:sz w:val="36"/>
          <w:szCs w:val="28"/>
          <w:lang w:eastAsia="en-US"/>
        </w:rPr>
      </w:pPr>
    </w:p>
    <w:sectPr w:rsidR="0089680E" w:rsidSect="000632DD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632E" w14:textId="77777777" w:rsidR="008E0120" w:rsidRDefault="008E0120" w:rsidP="005B6F8A">
      <w:pPr>
        <w:spacing w:line="240" w:lineRule="auto"/>
      </w:pPr>
      <w:r>
        <w:separator/>
      </w:r>
    </w:p>
  </w:endnote>
  <w:endnote w:type="continuationSeparator" w:id="0">
    <w:p w14:paraId="3703B1B7" w14:textId="77777777" w:rsidR="008E0120" w:rsidRDefault="008E0120" w:rsidP="005B6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F8D4" w14:textId="77777777" w:rsidR="00BB2F6B" w:rsidRDefault="00BB2F6B">
    <w:pPr>
      <w:pStyle w:val="Zpat"/>
      <w:jc w:val="center"/>
    </w:pPr>
  </w:p>
  <w:p w14:paraId="66B0C431" w14:textId="77777777" w:rsidR="00BB2F6B" w:rsidRDefault="00BB2F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479197"/>
      <w:docPartObj>
        <w:docPartGallery w:val="Page Numbers (Bottom of Page)"/>
        <w:docPartUnique/>
      </w:docPartObj>
    </w:sdtPr>
    <w:sdtContent>
      <w:p w14:paraId="4EEE6E5C" w14:textId="77777777" w:rsidR="00BB2F6B" w:rsidRDefault="00BB2F6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799">
          <w:rPr>
            <w:noProof/>
          </w:rPr>
          <w:t>9</w:t>
        </w:r>
        <w:r>
          <w:fldChar w:fldCharType="end"/>
        </w:r>
      </w:p>
    </w:sdtContent>
  </w:sdt>
  <w:p w14:paraId="2C0CA9F9" w14:textId="77777777" w:rsidR="00BB2F6B" w:rsidRDefault="00BB2F6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338022"/>
      <w:docPartObj>
        <w:docPartGallery w:val="Page Numbers (Bottom of Page)"/>
        <w:docPartUnique/>
      </w:docPartObj>
    </w:sdtPr>
    <w:sdtContent>
      <w:p w14:paraId="0042FEC3" w14:textId="77777777" w:rsidR="00BB2F6B" w:rsidRDefault="00BB2F6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799">
          <w:rPr>
            <w:noProof/>
          </w:rPr>
          <w:t>6</w:t>
        </w:r>
        <w:r>
          <w:fldChar w:fldCharType="end"/>
        </w:r>
      </w:p>
    </w:sdtContent>
  </w:sdt>
  <w:p w14:paraId="2534340A" w14:textId="77777777" w:rsidR="00BB2F6B" w:rsidRDefault="00BB2F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71C1" w14:textId="77777777" w:rsidR="008E0120" w:rsidRDefault="008E0120" w:rsidP="005B6F8A">
      <w:pPr>
        <w:spacing w:line="240" w:lineRule="auto"/>
      </w:pPr>
      <w:r>
        <w:separator/>
      </w:r>
    </w:p>
  </w:footnote>
  <w:footnote w:type="continuationSeparator" w:id="0">
    <w:p w14:paraId="5123B6AF" w14:textId="77777777" w:rsidR="008E0120" w:rsidRDefault="008E0120" w:rsidP="005B6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9718" w14:textId="77777777" w:rsidR="005B6F8A" w:rsidRDefault="005B6F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263"/>
    <w:multiLevelType w:val="multilevel"/>
    <w:tmpl w:val="336042C6"/>
    <w:lvl w:ilvl="0">
      <w:start w:val="1"/>
      <w:numFmt w:val="decimal"/>
      <w:pStyle w:val="Nadpis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3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4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774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0B"/>
    <w:rsid w:val="000632DD"/>
    <w:rsid w:val="000A2A07"/>
    <w:rsid w:val="0017396D"/>
    <w:rsid w:val="00196FA7"/>
    <w:rsid w:val="001A2164"/>
    <w:rsid w:val="001B1726"/>
    <w:rsid w:val="00216ECD"/>
    <w:rsid w:val="00290B66"/>
    <w:rsid w:val="00311DE0"/>
    <w:rsid w:val="00342CEE"/>
    <w:rsid w:val="003452EC"/>
    <w:rsid w:val="00493799"/>
    <w:rsid w:val="00537CF6"/>
    <w:rsid w:val="0054108A"/>
    <w:rsid w:val="00544496"/>
    <w:rsid w:val="0055157D"/>
    <w:rsid w:val="005A564B"/>
    <w:rsid w:val="005B6F8A"/>
    <w:rsid w:val="00681FBF"/>
    <w:rsid w:val="006E4D8A"/>
    <w:rsid w:val="0089680E"/>
    <w:rsid w:val="008E0120"/>
    <w:rsid w:val="009721F5"/>
    <w:rsid w:val="009D179D"/>
    <w:rsid w:val="00B25545"/>
    <w:rsid w:val="00B5189A"/>
    <w:rsid w:val="00BB2F6B"/>
    <w:rsid w:val="00BF6FFB"/>
    <w:rsid w:val="00C33673"/>
    <w:rsid w:val="00D56955"/>
    <w:rsid w:val="00DA378C"/>
    <w:rsid w:val="00E019DA"/>
    <w:rsid w:val="00EB3F19"/>
    <w:rsid w:val="00EE1913"/>
    <w:rsid w:val="00F16BF4"/>
    <w:rsid w:val="00F4190B"/>
    <w:rsid w:val="00F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2BE52"/>
  <w15:docId w15:val="{2F9CB7FE-EF51-44C4-A36A-99CCB587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32D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019DA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019DA"/>
    <w:pPr>
      <w:keepNext/>
      <w:keepLines/>
      <w:numPr>
        <w:numId w:val="1"/>
      </w:numPr>
      <w:spacing w:after="360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019DA"/>
    <w:pPr>
      <w:keepNext/>
      <w:keepLines/>
      <w:numPr>
        <w:ilvl w:val="1"/>
        <w:numId w:val="1"/>
      </w:numPr>
      <w:spacing w:after="360"/>
      <w:ind w:left="714" w:hanging="357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9DA"/>
    <w:pPr>
      <w:keepNext/>
      <w:keepLines/>
      <w:numPr>
        <w:ilvl w:val="2"/>
        <w:numId w:val="1"/>
      </w:numPr>
      <w:spacing w:after="360"/>
      <w:ind w:left="1077" w:hanging="357"/>
      <w:outlineLvl w:val="3"/>
    </w:pPr>
    <w:rPr>
      <w:rFonts w:asciiTheme="majorHAnsi" w:eastAsiaTheme="majorEastAsia" w:hAnsiTheme="majorHAnsi" w:cstheme="majorBidi"/>
      <w:b/>
      <w:bCs/>
      <w:i/>
      <w:iCs/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063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kladnronkovprce">
    <w:name w:val="Základní ročníková práce"/>
    <w:basedOn w:val="Normln"/>
    <w:qFormat/>
    <w:rsid w:val="00E019DA"/>
    <w:pPr>
      <w:spacing w:after="600"/>
      <w:ind w:firstLine="709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019DA"/>
    <w:rPr>
      <w:rFonts w:asciiTheme="majorHAnsi" w:eastAsiaTheme="majorEastAsia" w:hAnsiTheme="majorHAnsi" w:cstheme="majorBidi"/>
      <w:b/>
      <w:bCs/>
      <w:sz w:val="36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019DA"/>
    <w:rPr>
      <w:rFonts w:asciiTheme="majorHAnsi" w:eastAsiaTheme="majorEastAsia" w:hAnsiTheme="majorHAnsi" w:cstheme="majorBidi"/>
      <w:b/>
      <w:bCs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019DA"/>
    <w:rPr>
      <w:rFonts w:asciiTheme="majorHAnsi" w:eastAsiaTheme="majorEastAsia" w:hAnsiTheme="majorHAnsi" w:cstheme="majorBidi"/>
      <w:b/>
      <w:bCs/>
      <w:color w:val="000000" w:themeColor="text1"/>
      <w:sz w:val="28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E019DA"/>
    <w:rPr>
      <w:rFonts w:asciiTheme="majorHAnsi" w:eastAsiaTheme="majorEastAsia" w:hAnsiTheme="majorHAnsi" w:cstheme="majorBidi"/>
      <w:b/>
      <w:bCs/>
      <w:i/>
      <w:iCs/>
      <w:sz w:val="26"/>
      <w:szCs w:val="24"/>
      <w:lang w:eastAsia="cs-CZ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B6F8A"/>
    <w:pPr>
      <w:spacing w:line="276" w:lineRule="auto"/>
      <w:outlineLvl w:val="9"/>
    </w:pPr>
    <w:rPr>
      <w:color w:val="365F91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5B6F8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6F8A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B6F8A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B6F8A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B6F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6F8A"/>
    <w:rPr>
      <w:rFonts w:ascii="Tahoma" w:eastAsia="Times New Roman" w:hAnsi="Tahoma" w:cs="Tahoma"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B6F8A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B6F8A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B6F8A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B6F8A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brzek">
    <w:name w:val="Obrázek"/>
    <w:basedOn w:val="Normln"/>
    <w:qFormat/>
    <w:rsid w:val="0017396D"/>
    <w:pPr>
      <w:jc w:val="center"/>
    </w:pPr>
    <w:rPr>
      <w:noProof/>
    </w:rPr>
  </w:style>
  <w:style w:type="paragraph" w:styleId="Titulek">
    <w:name w:val="caption"/>
    <w:basedOn w:val="Normln"/>
    <w:next w:val="Normln"/>
    <w:uiPriority w:val="35"/>
    <w:unhideWhenUsed/>
    <w:qFormat/>
    <w:rsid w:val="0017396D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17396D"/>
  </w:style>
  <w:style w:type="paragraph" w:styleId="Seznamobrzk">
    <w:name w:val="table of figures"/>
    <w:basedOn w:val="Normln"/>
    <w:next w:val="Normln"/>
    <w:uiPriority w:val="99"/>
    <w:unhideWhenUsed/>
    <w:rsid w:val="0017396D"/>
  </w:style>
  <w:style w:type="table" w:styleId="Mkatabulky">
    <w:name w:val="Table Grid"/>
    <w:basedOn w:val="Normlntabulka"/>
    <w:uiPriority w:val="59"/>
    <w:rsid w:val="0017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k.SPSO.000\Desktop\&#352;ablona%20ro&#269;n&#237;kov&#233;%20pr&#225;ce%20v1.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Pše09</b:Tag>
    <b:SourceType>Book</b:SourceType>
    <b:Guid>{C1882171-A92F-44D8-8EA2-CBBF0DEF452D}</b:Guid>
    <b:Title>Algoritmizace</b:Title>
    <b:Year>2009</b:Year>
    <b:StandardNumber>ISBN-90-80-70-20-10</b:StandardNumber>
    <b:City>Kralice na Hané</b:City>
    <b:Publisher>Comuter Press</b:Publisher>
    <b:Author>
      <b:Author>
        <b:NameList>
          <b:Person>
            <b:Last>PŠENŠÍKOVÁ</b:Last>
            <b:First>Jana</b:First>
          </b:Person>
        </b:NameList>
      </b:Author>
    </b:Author>
    <b:RefOrder>1</b:RefOrder>
  </b:Source>
  <b:Source>
    <b:Tag>ŠKO11</b:Tag>
    <b:SourceType>Book</b:SourceType>
    <b:Guid>{6B68DE0C-81E4-41FC-902C-E9829C79595B}</b:Guid>
    <b:Title>Psychodidaktika : metody efektivního a smysluplného učení a vyučování</b:Title>
    <b:Year>2011</b:Year>
    <b:City>Praha</b:City>
    <b:Publisher>Grada</b:Publisher>
    <b:StandardNumber>978-80-247-3341-8</b:StandardNumber>
    <b:Author>
      <b:Author>
        <b:NameList>
          <b:Person>
            <b:Last>ŠKODA</b:Last>
            <b:First>Jiří</b:First>
          </b:Person>
          <b:Person>
            <b:Last>DOULÍK</b:Last>
            <b:First>Pavel</b:First>
          </b:Person>
        </b:NameList>
      </b:Author>
    </b:Author>
    <b:Edition>Pedagogika</b:Edition>
    <b:Pages>206</b:Pages>
    <b:RefOrder>2</b:RefOrder>
  </b:Source>
  <b:Source>
    <b:Tag>ZUN15</b:Tag>
    <b:SourceType>InternetSite</b:SourceType>
    <b:Guid>{623D1460-66ED-4D4C-AB07-21865B6AF9EF}</b:Guid>
    <b:Title>Den, kdy byla zveřejněna první webová stránka (6. srpen)</b:Title>
    <b:InternetSiteTitle>stream</b:InternetSiteTitle>
    <b:Year>2015</b:Year>
    <b:Month>08</b:Month>
    <b:Day>06</b:Day>
    <b:YearAccessed>2016</b:YearAccessed>
    <b:MonthAccessed>01</b:MonthAccessed>
    <b:DayAccessed>12</b:DayAccessed>
    <b:URL>https://www.stream.cz/slavnedny/10006705-den-kdy-byla-zverejnena-prvni-webova-stranka-6-srpen</b:URL>
    <b:Author>
      <b:Author>
        <b:NameList>
          <b:Person>
            <b:Last>ZUNA</b:Last>
            <b:First>Pavel</b:First>
          </b:Person>
        </b:NameList>
      </b:Author>
    </b:Author>
    <b:RefOrder>3</b:RefOrder>
  </b:Source>
  <b:Source>
    <b:Tag>Ošk16</b:Tag>
    <b:SourceType>InternetSite</b:SourceType>
    <b:Guid>{AB93C142-920F-40BD-94BF-CD7587AEE744}</b:Guid>
    <b:Title>O škole Charakteristika školy</b:Title>
    <b:InternetSiteTitle>Střední průmyslová škola Ostrov</b:InternetSiteTitle>
    <b:YearAccessed>2016</b:YearAccessed>
    <b:MonthAccessed>3</b:MonthAccessed>
    <b:DayAccessed>16</b:DayAccessed>
    <b:URL>http://spsostrov.cz/charakteristika-skoly-1</b:URL>
    <b:LCID>cs-CZ</b:LCID>
    <b:RefOrder>4</b:RefOrder>
  </b:Source>
  <b:Source>
    <b:Tag>BÍL15</b:Tag>
    <b:SourceType>DocumentFromInternetSite</b:SourceType>
    <b:Guid>{F6312809-E372-4E5E-8A88-6DC8789BB03A}</b:Guid>
    <b:Title>Tvorba webových stránek - Studijní text</b:Title>
    <b:InternetSiteTitle>SPŠ Mohelnice</b:InternetSiteTitle>
    <b:YearAccessed>2015</b:YearAccessed>
    <b:MonthAccessed>05</b:MonthAccessed>
    <b:DayAccessed>29</b:DayAccessed>
    <b:URL>http://www.spsemoh.cz/vyuka/sict/09/s09t.ppt</b:URL>
    <b:Author>
      <b:Author>
        <b:NameList>
          <b:Person>
            <b:Last>BÍLEK</b:Last>
            <b:First>Miroslav</b:First>
          </b:Person>
        </b:NameList>
      </b:Author>
    </b:Author>
    <b:RefOrder>5</b:RefOrder>
  </b:Source>
  <b:Source>
    <b:Tag>Jav</b:Tag>
    <b:SourceType>InternetSite</b:SourceType>
    <b:Guid>{F1E972F6-AD99-40CD-ACFA-8ECC93A9B163}</b:Guid>
    <b:Title>JavaScript Tutorial</b:Title>
    <b:InternetSiteTitle>w3schools.com</b:InternetSiteTitle>
    <b:URL>http://www.w3schools.com/js/default.asp</b:URL>
    <b:YearAccessed>2016</b:YearAccessed>
    <b:MonthAccessed>02</b:MonthAccessed>
    <b:DayAccessed>26</b:DayAccessed>
    <b:RefOrder>6</b:RefOrder>
  </b:Source>
  <b:Source>
    <b:Tag>Hyp16</b:Tag>
    <b:SourceType>InternetSite</b:SourceType>
    <b:Guid>{4291F16A-1B59-4AD2-9E56-43A9145AD05D}</b:Guid>
    <b:Title>HyperText Markup Language</b:Title>
    <b:InternetSiteTitle>Wikipedie</b:InternetSiteTitle>
    <b:YearAccessed>2016</b:YearAccessed>
    <b:MonthAccessed>04</b:MonthAccessed>
    <b:DayAccessed>25</b:DayAccessed>
    <b:URL>https://cs.wikipedia.org/wiki/HyperText_Markup_Language</b:URL>
    <b:RefOrder>7</b:RefOrder>
  </b:Source>
</b:Sources>
</file>

<file path=customXml/itemProps1.xml><?xml version="1.0" encoding="utf-8"?>
<ds:datastoreItem xmlns:ds="http://schemas.openxmlformats.org/officeDocument/2006/customXml" ds:itemID="{71C51D02-DDB3-464C-978A-48092B0B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ročníkové práce v1.3.dotx</Template>
  <TotalTime>199</TotalTime>
  <Pages>7</Pages>
  <Words>333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 Ostrov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STARK Roman</dc:creator>
  <cp:lastModifiedBy>Mates Mates</cp:lastModifiedBy>
  <cp:revision>5</cp:revision>
  <dcterms:created xsi:type="dcterms:W3CDTF">2023-01-03T08:06:00Z</dcterms:created>
  <dcterms:modified xsi:type="dcterms:W3CDTF">2023-01-18T18:28:00Z</dcterms:modified>
</cp:coreProperties>
</file>